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7F649E23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7EFF06A7" w14:textId="448C2664" w:rsidR="000629D5" w:rsidRDefault="000629D5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18AF2909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12C5F532" w14:textId="5AB15B2D" w:rsidR="000629D5" w:rsidRDefault="00D143C9" w:rsidP="00846D4F">
            <w:pPr>
              <w:pStyle w:val="Adres"/>
            </w:pPr>
            <w:r>
              <w:t>Opleiding:</w:t>
            </w:r>
          </w:p>
          <w:p w14:paraId="6103AEFA" w14:textId="796D949F" w:rsidR="00D143C9" w:rsidRDefault="00D143C9" w:rsidP="00846D4F">
            <w:pPr>
              <w:pStyle w:val="Adres"/>
            </w:pPr>
          </w:p>
          <w:p w14:paraId="4879379B" w14:textId="151958FF" w:rsidR="000629D5" w:rsidRDefault="00D143C9" w:rsidP="0012706E">
            <w:pPr>
              <w:pStyle w:val="Adres"/>
              <w:numPr>
                <w:ilvl w:val="0"/>
                <w:numId w:val="3"/>
              </w:numPr>
            </w:pPr>
            <w:r>
              <w:t>VMBO/TL Het Rhedens Dieren</w:t>
            </w:r>
          </w:p>
          <w:p w14:paraId="0877FAB1" w14:textId="51DE375F" w:rsidR="00FB148C" w:rsidRDefault="00FB148C" w:rsidP="00FB148C">
            <w:pPr>
              <w:pStyle w:val="Adres"/>
              <w:ind w:left="720"/>
            </w:pPr>
            <w:r>
              <w:t>2015 tot 2021</w:t>
            </w:r>
          </w:p>
          <w:p w14:paraId="43A7B986" w14:textId="453080EC" w:rsidR="00D143C9" w:rsidRDefault="00D143C9" w:rsidP="00D143C9">
            <w:pPr>
              <w:pStyle w:val="Adres"/>
              <w:ind w:left="720"/>
            </w:pPr>
            <w:r>
              <w:t xml:space="preserve">Diploma: </w:t>
            </w:r>
            <w:r w:rsidR="008A04B4">
              <w:t xml:space="preserve">10 </w:t>
            </w:r>
            <w:r>
              <w:t>Juni 2021</w:t>
            </w:r>
          </w:p>
          <w:p w14:paraId="77C955FC" w14:textId="77777777" w:rsidR="00D143C9" w:rsidRDefault="00D143C9" w:rsidP="00D143C9">
            <w:pPr>
              <w:pStyle w:val="Adres"/>
              <w:ind w:left="720"/>
            </w:pPr>
          </w:p>
          <w:p w14:paraId="3861FA85" w14:textId="7DD919C9" w:rsidR="00D143C9" w:rsidRDefault="00D143C9" w:rsidP="0012706E">
            <w:pPr>
              <w:pStyle w:val="Adres"/>
              <w:numPr>
                <w:ilvl w:val="0"/>
                <w:numId w:val="3"/>
              </w:numPr>
              <w:rPr>
                <w:lang w:val="en-US"/>
              </w:rPr>
            </w:pPr>
            <w:r w:rsidRPr="00D143C9">
              <w:rPr>
                <w:lang w:val="en-US"/>
              </w:rPr>
              <w:t>Software developer roca12 Astrum co</w:t>
            </w:r>
            <w:r>
              <w:rPr>
                <w:lang w:val="en-US"/>
              </w:rPr>
              <w:t>llege</w:t>
            </w:r>
          </w:p>
          <w:p w14:paraId="0CBF2AC9" w14:textId="026FF190" w:rsidR="00FB148C" w:rsidRPr="00FB148C" w:rsidRDefault="00FB148C" w:rsidP="00FB148C">
            <w:pPr>
              <w:pStyle w:val="Adres"/>
              <w:ind w:left="720"/>
            </w:pPr>
            <w:r w:rsidRPr="00FB148C">
              <w:t>2021 tot h</w:t>
            </w:r>
            <w:r>
              <w:t>eden</w:t>
            </w:r>
          </w:p>
          <w:p w14:paraId="7E6EC020" w14:textId="7639B6C3" w:rsidR="00D143C9" w:rsidRDefault="00214381" w:rsidP="00D143C9">
            <w:pPr>
              <w:pStyle w:val="Adres"/>
              <w:ind w:left="720"/>
            </w:pPr>
            <w:r>
              <w:t xml:space="preserve">Startperiode: </w:t>
            </w:r>
            <w:r w:rsidR="008A14A2">
              <w:t xml:space="preserve">6 </w:t>
            </w:r>
            <w:r w:rsidR="008A04B4">
              <w:t>September 2021</w:t>
            </w:r>
          </w:p>
          <w:p w14:paraId="1F2550FA" w14:textId="07AAB2BB" w:rsidR="00717210" w:rsidRPr="00D143C9" w:rsidRDefault="00717210" w:rsidP="00D143C9">
            <w:pPr>
              <w:pStyle w:val="Adres"/>
              <w:ind w:left="720"/>
            </w:pPr>
            <w:r>
              <w:t>Diploma: Nog niet behaald</w:t>
            </w:r>
          </w:p>
          <w:p w14:paraId="6D570C86" w14:textId="11FD09E8" w:rsidR="000629D5" w:rsidRDefault="00E0351B" w:rsidP="00846D4F">
            <w:r>
              <w:rPr>
                <w:lang w:bidi="nl-NL"/>
              </w:rPr>
              <w:t>Werkervaring</w:t>
            </w:r>
            <w:r w:rsidR="00FB148C">
              <w:rPr>
                <w:lang w:bidi="nl-NL"/>
              </w:rPr>
              <w:t>:</w:t>
            </w:r>
          </w:p>
          <w:p w14:paraId="6D18059C" w14:textId="29FD6DEA" w:rsidR="00846D4F" w:rsidRDefault="00E0351B" w:rsidP="0012706E">
            <w:pPr>
              <w:pStyle w:val="Lijstalinea"/>
              <w:numPr>
                <w:ilvl w:val="0"/>
                <w:numId w:val="3"/>
              </w:numPr>
            </w:pPr>
            <w:r>
              <w:t xml:space="preserve">Badmeester, </w:t>
            </w:r>
            <w:proofErr w:type="spellStart"/>
            <w:r>
              <w:t>Ardoer</w:t>
            </w:r>
            <w:proofErr w:type="spellEnd"/>
            <w:r>
              <w:t xml:space="preserve"> Camping De Jutberg </w:t>
            </w:r>
          </w:p>
          <w:p w14:paraId="2E63DDB9" w14:textId="77777777" w:rsidR="00C46987" w:rsidRDefault="00C46987" w:rsidP="00E0351B">
            <w:pPr>
              <w:pStyle w:val="Lijstalinea"/>
            </w:pPr>
          </w:p>
          <w:p w14:paraId="3B298685" w14:textId="5C955794" w:rsidR="00B02CC1" w:rsidRDefault="00C46987" w:rsidP="00B02CC1">
            <w:pPr>
              <w:pStyle w:val="Lijstalinea"/>
            </w:pPr>
            <w:r>
              <w:t>30 juli t/m 25 augustus.</w:t>
            </w:r>
          </w:p>
          <w:p w14:paraId="6985C9BF" w14:textId="77777777" w:rsidR="00B02CC1" w:rsidRDefault="00B02CC1" w:rsidP="00B02CC1">
            <w:pPr>
              <w:pStyle w:val="Lijstalinea"/>
            </w:pPr>
          </w:p>
          <w:p w14:paraId="078EAD06" w14:textId="58FFC16A" w:rsidR="00B02CC1" w:rsidRDefault="00B02CC1" w:rsidP="00B02CC1">
            <w:pPr>
              <w:pStyle w:val="Lijstalinea"/>
              <w:numPr>
                <w:ilvl w:val="0"/>
                <w:numId w:val="3"/>
              </w:numPr>
            </w:pPr>
            <w:r>
              <w:t>Afwasser en c</w:t>
            </w:r>
            <w:r w:rsidRPr="00B02CC1">
              <w:t>afetariamedewerker</w:t>
            </w:r>
            <w:r>
              <w:t xml:space="preserve">, </w:t>
            </w:r>
            <w:proofErr w:type="spellStart"/>
            <w:r>
              <w:t>Ardoer</w:t>
            </w:r>
            <w:proofErr w:type="spellEnd"/>
            <w:r>
              <w:t xml:space="preserve"> Camping De Jutberg</w:t>
            </w:r>
          </w:p>
          <w:p w14:paraId="6BEBA3EA" w14:textId="77777777" w:rsidR="00B02CC1" w:rsidRDefault="00B02CC1" w:rsidP="00B02CC1">
            <w:pPr>
              <w:pStyle w:val="Lijstalinea"/>
            </w:pPr>
          </w:p>
          <w:p w14:paraId="6418B0B1" w14:textId="3F0B3B04" w:rsidR="00B02CC1" w:rsidRDefault="00B02CC1" w:rsidP="00B02CC1">
            <w:pPr>
              <w:pStyle w:val="Lijstalinea"/>
            </w:pPr>
            <w:r>
              <w:t>30 Maart t/m 31 Oktober.</w:t>
            </w:r>
          </w:p>
          <w:p w14:paraId="3C98727D" w14:textId="1D632A49" w:rsidR="00B02CC1" w:rsidRDefault="00B02CC1" w:rsidP="00B02CC1">
            <w:pPr>
              <w:pStyle w:val="Lijstalinea"/>
            </w:pPr>
          </w:p>
          <w:p w14:paraId="4D6CFC77" w14:textId="7B35123F" w:rsidR="00B02CC1" w:rsidRDefault="00B02CC1" w:rsidP="00B02CC1">
            <w:pPr>
              <w:pStyle w:val="Lijstalinea"/>
              <w:numPr>
                <w:ilvl w:val="0"/>
                <w:numId w:val="3"/>
              </w:numPr>
            </w:pPr>
            <w:r>
              <w:t xml:space="preserve">Stage </w:t>
            </w:r>
            <w:proofErr w:type="spellStart"/>
            <w:r>
              <w:t>ACTwebservice</w:t>
            </w:r>
            <w:proofErr w:type="spellEnd"/>
          </w:p>
          <w:p w14:paraId="1EBEE0DE" w14:textId="77777777" w:rsidR="00FD24CD" w:rsidRDefault="00FD24CD" w:rsidP="00FD24CD">
            <w:pPr>
              <w:pStyle w:val="Lijstalinea"/>
            </w:pPr>
          </w:p>
          <w:p w14:paraId="7F98955A" w14:textId="24D55310" w:rsidR="00FD24CD" w:rsidRDefault="00FD24CD" w:rsidP="00FD24CD">
            <w:pPr>
              <w:pStyle w:val="Lijstalinea"/>
            </w:pPr>
            <w:r>
              <w:t>4 September t/m 5 Februari.</w:t>
            </w:r>
          </w:p>
          <w:p w14:paraId="68CA2EEB" w14:textId="6B492C02" w:rsidR="008A14A2" w:rsidRPr="008A14A2" w:rsidRDefault="00FB148C" w:rsidP="00FB148C">
            <w:pPr>
              <w:rPr>
                <w:szCs w:val="20"/>
              </w:rPr>
            </w:pPr>
            <w:r w:rsidRPr="008A14A2">
              <w:rPr>
                <w:szCs w:val="20"/>
              </w:rPr>
              <w:t>Vaardigheden:</w:t>
            </w:r>
          </w:p>
          <w:p w14:paraId="7F00E388" w14:textId="7DC43599" w:rsidR="008A14A2" w:rsidRDefault="008A14A2" w:rsidP="00FB148C">
            <w:pPr>
              <w:rPr>
                <w:b/>
                <w:bCs/>
              </w:rPr>
            </w:pPr>
            <w:r w:rsidRPr="008A14A2">
              <w:rPr>
                <w:b/>
                <w:bCs/>
              </w:rPr>
              <w:t>Computer</w:t>
            </w:r>
            <w:r>
              <w:rPr>
                <w:b/>
                <w:bCs/>
              </w:rPr>
              <w:t>talen</w:t>
            </w:r>
          </w:p>
          <w:p w14:paraId="4F8F11CC" w14:textId="3EAAAAB5" w:rsidR="008A14A2" w:rsidRDefault="008A14A2" w:rsidP="00FB148C">
            <w:r>
              <w:t>Ervaring met:</w:t>
            </w:r>
          </w:p>
          <w:p w14:paraId="33168780" w14:textId="2E5E0A39" w:rsidR="008A14A2" w:rsidRDefault="008A14A2" w:rsidP="0012706E">
            <w:pPr>
              <w:pStyle w:val="Lijstalinea"/>
              <w:numPr>
                <w:ilvl w:val="0"/>
                <w:numId w:val="3"/>
              </w:numPr>
            </w:pPr>
            <w:r>
              <w:t>C#</w:t>
            </w:r>
          </w:p>
          <w:p w14:paraId="68BB09EA" w14:textId="64719767" w:rsidR="008A14A2" w:rsidRDefault="008A14A2" w:rsidP="0012706E">
            <w:pPr>
              <w:pStyle w:val="Lijstalinea"/>
              <w:numPr>
                <w:ilvl w:val="0"/>
                <w:numId w:val="3"/>
              </w:numPr>
            </w:pPr>
            <w:r>
              <w:t>HTML</w:t>
            </w:r>
          </w:p>
          <w:p w14:paraId="74CA32DD" w14:textId="21FCED6D" w:rsidR="008A14A2" w:rsidRDefault="008A14A2" w:rsidP="0012706E">
            <w:pPr>
              <w:pStyle w:val="Lijstalinea"/>
              <w:numPr>
                <w:ilvl w:val="0"/>
                <w:numId w:val="3"/>
              </w:numPr>
            </w:pPr>
            <w:r>
              <w:t>CSS</w:t>
            </w:r>
          </w:p>
          <w:p w14:paraId="7F2D4510" w14:textId="4F437D5D" w:rsidR="008A14A2" w:rsidRDefault="008A14A2" w:rsidP="0012706E">
            <w:pPr>
              <w:pStyle w:val="Lijstalinea"/>
              <w:numPr>
                <w:ilvl w:val="0"/>
                <w:numId w:val="3"/>
              </w:numPr>
            </w:pPr>
            <w:r>
              <w:t>Javascript</w:t>
            </w:r>
          </w:p>
          <w:p w14:paraId="6B2D40EF" w14:textId="53E01CB1" w:rsidR="008A14A2" w:rsidRDefault="008A14A2" w:rsidP="0012706E">
            <w:pPr>
              <w:pStyle w:val="Lijstalinea"/>
              <w:numPr>
                <w:ilvl w:val="0"/>
                <w:numId w:val="3"/>
              </w:numPr>
            </w:pPr>
            <w:r>
              <w:t>PHP</w:t>
            </w:r>
          </w:p>
          <w:p w14:paraId="481B0098" w14:textId="2F60616B" w:rsidR="008A14A2" w:rsidRDefault="008A14A2" w:rsidP="0012706E">
            <w:pPr>
              <w:pStyle w:val="Lijstalinea"/>
              <w:numPr>
                <w:ilvl w:val="0"/>
                <w:numId w:val="3"/>
              </w:numPr>
            </w:pPr>
            <w:proofErr w:type="spellStart"/>
            <w:r>
              <w:t>Phyton</w:t>
            </w:r>
            <w:proofErr w:type="spellEnd"/>
          </w:p>
          <w:p w14:paraId="5296D440" w14:textId="25E72202" w:rsidR="00B02CC1" w:rsidRDefault="00B02CC1" w:rsidP="00B02CC1">
            <w:pPr>
              <w:pStyle w:val="Lijstalinea"/>
              <w:numPr>
                <w:ilvl w:val="0"/>
                <w:numId w:val="3"/>
              </w:numPr>
            </w:pPr>
            <w:r>
              <w:t>Rust</w:t>
            </w:r>
          </w:p>
          <w:p w14:paraId="270CED41" w14:textId="46CFA2E6" w:rsidR="00B02CC1" w:rsidRDefault="00B02CC1" w:rsidP="00B02CC1">
            <w:pPr>
              <w:pStyle w:val="Lijstalinea"/>
              <w:numPr>
                <w:ilvl w:val="0"/>
                <w:numId w:val="3"/>
              </w:numPr>
            </w:pPr>
            <w:r>
              <w:t>Java</w:t>
            </w:r>
          </w:p>
          <w:p w14:paraId="769748C0" w14:textId="7727C795" w:rsidR="00B02CC1" w:rsidRDefault="00B02CC1" w:rsidP="00B02CC1">
            <w:pPr>
              <w:pStyle w:val="Lijstalinea"/>
              <w:numPr>
                <w:ilvl w:val="0"/>
                <w:numId w:val="3"/>
              </w:numPr>
            </w:pPr>
            <w:r>
              <w:t>C++</w:t>
            </w:r>
          </w:p>
          <w:p w14:paraId="1F8616CC" w14:textId="69CED788" w:rsidR="008A14A2" w:rsidRPr="008A14A2" w:rsidRDefault="008A14A2" w:rsidP="008A14A2">
            <w:pPr>
              <w:rPr>
                <w:b/>
                <w:bCs/>
              </w:rPr>
            </w:pPr>
            <w:r w:rsidRPr="008A14A2">
              <w:rPr>
                <w:b/>
                <w:bCs/>
              </w:rPr>
              <w:t>Andere computerprogramma’s</w:t>
            </w:r>
          </w:p>
          <w:p w14:paraId="2D353238" w14:textId="34B5319B" w:rsidR="00FB148C" w:rsidRDefault="008A14A2" w:rsidP="00FB148C">
            <w:r>
              <w:t>Ervaring met:</w:t>
            </w:r>
          </w:p>
          <w:p w14:paraId="5EC567FA" w14:textId="5444A48A" w:rsidR="008A14A2" w:rsidRDefault="008A14A2" w:rsidP="0012706E">
            <w:pPr>
              <w:pStyle w:val="Lijstalinea"/>
              <w:numPr>
                <w:ilvl w:val="0"/>
                <w:numId w:val="3"/>
              </w:numPr>
            </w:pPr>
            <w:r>
              <w:t>Word</w:t>
            </w:r>
          </w:p>
          <w:p w14:paraId="03495D4C" w14:textId="25FD6828" w:rsidR="008A14A2" w:rsidRDefault="008A14A2" w:rsidP="0012706E">
            <w:pPr>
              <w:pStyle w:val="Lijstalinea"/>
              <w:numPr>
                <w:ilvl w:val="0"/>
                <w:numId w:val="3"/>
              </w:numPr>
            </w:pPr>
            <w:r>
              <w:t>Excel</w:t>
            </w:r>
          </w:p>
          <w:p w14:paraId="480E9DF8" w14:textId="56CE757F" w:rsidR="00717210" w:rsidRDefault="00717210" w:rsidP="0012706E">
            <w:pPr>
              <w:pStyle w:val="Lijstalinea"/>
              <w:numPr>
                <w:ilvl w:val="0"/>
                <w:numId w:val="3"/>
              </w:numPr>
            </w:pPr>
            <w:r>
              <w:t>Adobe XD</w:t>
            </w:r>
          </w:p>
          <w:p w14:paraId="55C7AE40" w14:textId="46E08040" w:rsidR="00B02CC1" w:rsidRDefault="00B02CC1" w:rsidP="0012706E">
            <w:pPr>
              <w:pStyle w:val="Lijstalinea"/>
              <w:numPr>
                <w:ilvl w:val="0"/>
                <w:numId w:val="3"/>
              </w:numPr>
            </w:pPr>
            <w:proofErr w:type="spellStart"/>
            <w:r>
              <w:t>Powerpoint</w:t>
            </w:r>
            <w:proofErr w:type="spellEnd"/>
          </w:p>
          <w:p w14:paraId="5D97A93E" w14:textId="2F21771E" w:rsidR="00B02CC1" w:rsidRDefault="00B02CC1" w:rsidP="0012706E">
            <w:pPr>
              <w:pStyle w:val="Lijstalinea"/>
              <w:numPr>
                <w:ilvl w:val="0"/>
                <w:numId w:val="3"/>
              </w:numPr>
            </w:pPr>
            <w:proofErr w:type="spellStart"/>
            <w:r>
              <w:t>Github</w:t>
            </w:r>
            <w:proofErr w:type="spellEnd"/>
          </w:p>
          <w:p w14:paraId="2C0CCE50" w14:textId="4E9F9389" w:rsidR="00FB148C" w:rsidRDefault="00FB148C" w:rsidP="00FB148C">
            <w:r>
              <w:t xml:space="preserve"> </w:t>
            </w:r>
            <w:r w:rsidR="00717210">
              <w:rPr>
                <w:b/>
                <w:bCs/>
              </w:rPr>
              <w:t>Talen</w:t>
            </w:r>
          </w:p>
          <w:p w14:paraId="5E37DE98" w14:textId="77777777" w:rsidR="0012706E" w:rsidRDefault="00717210" w:rsidP="00846D4F">
            <w:r>
              <w:t>Nederlands: Moedertaal</w:t>
            </w:r>
          </w:p>
          <w:p w14:paraId="53AB5987" w14:textId="030B2931" w:rsidR="00717210" w:rsidRDefault="00717210" w:rsidP="00846D4F">
            <w:r>
              <w:t>Engels: Mondeling en schriftelijk heel goed</w:t>
            </w:r>
          </w:p>
          <w:p w14:paraId="31918175" w14:textId="77777777" w:rsidR="000629D5" w:rsidRDefault="00717210" w:rsidP="00846D4F">
            <w:r>
              <w:t>Andere sterke punten:</w:t>
            </w:r>
          </w:p>
          <w:p w14:paraId="3C8441D4" w14:textId="0FFDF7AC" w:rsidR="00717210" w:rsidRDefault="0012706E" w:rsidP="0012706E">
            <w:pPr>
              <w:pStyle w:val="Lijstalinea"/>
              <w:numPr>
                <w:ilvl w:val="0"/>
                <w:numId w:val="3"/>
              </w:numPr>
            </w:pPr>
            <w:r>
              <w:t>Behulpzaam</w:t>
            </w:r>
          </w:p>
          <w:p w14:paraId="128AC5D1" w14:textId="77777777" w:rsidR="00717210" w:rsidRDefault="00717210" w:rsidP="0012706E">
            <w:pPr>
              <w:pStyle w:val="Lijstalinea"/>
              <w:numPr>
                <w:ilvl w:val="0"/>
                <w:numId w:val="3"/>
              </w:numPr>
            </w:pPr>
            <w:r>
              <w:t>Rustig</w:t>
            </w:r>
          </w:p>
          <w:p w14:paraId="459D5271" w14:textId="77777777" w:rsidR="0012706E" w:rsidRDefault="0012706E" w:rsidP="0012706E">
            <w:pPr>
              <w:pStyle w:val="Lijstalinea"/>
              <w:numPr>
                <w:ilvl w:val="0"/>
                <w:numId w:val="3"/>
              </w:numPr>
            </w:pPr>
            <w:r>
              <w:t>Doorzettingsvermogen</w:t>
            </w:r>
          </w:p>
          <w:p w14:paraId="19E78330" w14:textId="67AB0DB9" w:rsidR="0012706E" w:rsidRDefault="0012706E" w:rsidP="0012706E">
            <w:pPr>
              <w:pStyle w:val="Lijstalinea"/>
              <w:numPr>
                <w:ilvl w:val="0"/>
                <w:numId w:val="3"/>
              </w:numPr>
            </w:pPr>
            <w:r>
              <w:t>Flexibiliteit</w:t>
            </w:r>
          </w:p>
          <w:p w14:paraId="283A4E5F" w14:textId="701BFC13" w:rsidR="0012706E" w:rsidRPr="0012706E" w:rsidRDefault="0012706E" w:rsidP="0012706E">
            <w:pPr>
              <w:pStyle w:val="Lijstalinea"/>
              <w:numPr>
                <w:ilvl w:val="0"/>
                <w:numId w:val="3"/>
              </w:numPr>
            </w:pPr>
            <w:r>
              <w:t>Sociaal</w:t>
            </w:r>
          </w:p>
          <w:p w14:paraId="72C8A41C" w14:textId="16CB4C02" w:rsidR="0012706E" w:rsidRDefault="0012706E" w:rsidP="0012706E">
            <w:pPr>
              <w:pStyle w:val="Lijstalinea"/>
              <w:numPr>
                <w:ilvl w:val="0"/>
                <w:numId w:val="3"/>
              </w:numPr>
            </w:pPr>
            <w:r>
              <w:t>Creatief</w:t>
            </w:r>
          </w:p>
          <w:p w14:paraId="4558EC0E" w14:textId="0CFEEA6F" w:rsidR="0012706E" w:rsidRDefault="0012706E" w:rsidP="0012706E">
            <w:pPr>
              <w:pStyle w:val="Lijstalinea"/>
              <w:numPr>
                <w:ilvl w:val="0"/>
                <w:numId w:val="3"/>
              </w:numPr>
            </w:pPr>
            <w:r>
              <w:t xml:space="preserve">Zorgvuldig </w:t>
            </w:r>
          </w:p>
        </w:tc>
      </w:tr>
      <w:tr w:rsidR="000629D5" w14:paraId="75649E77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5213A8BD" w14:textId="60044EE6" w:rsidR="000629D5" w:rsidRPr="00B02902" w:rsidRDefault="00B02902" w:rsidP="00846D4F">
            <w:pPr>
              <w:pStyle w:val="Titel"/>
              <w:rPr>
                <w:sz w:val="72"/>
                <w:szCs w:val="72"/>
              </w:rPr>
            </w:pPr>
            <w:r w:rsidRPr="00B02902">
              <w:rPr>
                <w:sz w:val="72"/>
                <w:szCs w:val="72"/>
              </w:rPr>
              <w:t>Lucas RenseN</w:t>
            </w:r>
          </w:p>
          <w:p w14:paraId="573D3699" w14:textId="3AD9BF68" w:rsidR="000629D5" w:rsidRDefault="00B02902" w:rsidP="000629D5">
            <w:pPr>
              <w:pStyle w:val="Ondertitel"/>
              <w:rPr>
                <w:color w:val="auto"/>
                <w:spacing w:val="1"/>
                <w:w w:val="97"/>
                <w:sz w:val="18"/>
                <w:szCs w:val="22"/>
              </w:rPr>
            </w:pPr>
            <w:r w:rsidRPr="00B02CC1">
              <w:rPr>
                <w:spacing w:val="0"/>
                <w:w w:val="70"/>
              </w:rPr>
              <w:t>Software develope</w:t>
            </w:r>
            <w:r w:rsidRPr="00B02CC1">
              <w:rPr>
                <w:spacing w:val="16"/>
                <w:w w:val="70"/>
              </w:rPr>
              <w:t>r</w:t>
            </w:r>
          </w:p>
          <w:p w14:paraId="6264608D" w14:textId="77777777" w:rsidR="000629D5" w:rsidRDefault="000629D5" w:rsidP="000629D5"/>
          <w:sdt>
            <w:sdtPr>
              <w:id w:val="-1954003311"/>
              <w:placeholder>
                <w:docPart w:val="E0446D0AD496482DBE454122FEBBCF53"/>
              </w:placeholder>
              <w:temporary/>
              <w:showingPlcHdr/>
              <w15:appearance w15:val="hidden"/>
            </w:sdtPr>
            <w:sdtContent>
              <w:p w14:paraId="3FD8DA50" w14:textId="77777777" w:rsidR="000629D5" w:rsidRPr="00846D4F" w:rsidRDefault="000629D5" w:rsidP="00846D4F">
                <w:pPr>
                  <w:pStyle w:val="Kop2"/>
                </w:pPr>
                <w:r w:rsidRPr="00846D4F">
                  <w:rPr>
                    <w:rStyle w:val="Kop2Char"/>
                    <w:b/>
                    <w:lang w:bidi="nl-NL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D87C235E48794848822EA6AE04059E8D"/>
              </w:placeholder>
              <w:temporary/>
              <w:showingPlcHdr/>
              <w15:appearance w15:val="hidden"/>
            </w:sdtPr>
            <w:sdtContent>
              <w:p w14:paraId="7D3C07C6" w14:textId="77777777" w:rsidR="000629D5" w:rsidRDefault="000629D5" w:rsidP="000629D5">
                <w:pPr>
                  <w:pStyle w:val="Contactgegevens"/>
                </w:pPr>
                <w:r w:rsidRPr="004D3011">
                  <w:rPr>
                    <w:lang w:bidi="nl-NL"/>
                  </w:rPr>
                  <w:t>TELEFOON:</w:t>
                </w:r>
              </w:p>
            </w:sdtContent>
          </w:sdt>
          <w:p w14:paraId="6889896A" w14:textId="352D9C0B" w:rsidR="00B02902" w:rsidRDefault="00B02902" w:rsidP="00B02902">
            <w:pPr>
              <w:pStyle w:val="Contactgegevens"/>
            </w:pPr>
            <w:r>
              <w:t>33137293</w:t>
            </w:r>
          </w:p>
          <w:p w14:paraId="70380068" w14:textId="4B7E3319" w:rsidR="00B02902" w:rsidRDefault="00B02902" w:rsidP="000629D5">
            <w:pPr>
              <w:pStyle w:val="Geenafstand"/>
            </w:pPr>
            <w:r>
              <w:t xml:space="preserve">Adres: </w:t>
            </w:r>
          </w:p>
          <w:p w14:paraId="437B1D4C" w14:textId="14AF2513" w:rsidR="00B02902" w:rsidRDefault="00B02902" w:rsidP="000629D5">
            <w:pPr>
              <w:pStyle w:val="Geenafstand"/>
            </w:pPr>
            <w:r>
              <w:t>Broekdijk 2A</w:t>
            </w:r>
          </w:p>
          <w:p w14:paraId="1E2E0373" w14:textId="75E56ECF" w:rsidR="00B02902" w:rsidRPr="004D3011" w:rsidRDefault="00B02902" w:rsidP="000629D5">
            <w:pPr>
              <w:pStyle w:val="Geenafstand"/>
            </w:pPr>
            <w:r>
              <w:t>6956 CD Spankeren</w:t>
            </w:r>
          </w:p>
          <w:p w14:paraId="613CB3C3" w14:textId="77777777" w:rsidR="000629D5" w:rsidRDefault="000629D5" w:rsidP="000629D5">
            <w:pPr>
              <w:pStyle w:val="Geenafstand"/>
            </w:pPr>
          </w:p>
          <w:sdt>
            <w:sdtPr>
              <w:id w:val="-240260293"/>
              <w:placeholder>
                <w:docPart w:val="E985230224A24527A7557141FD338A3A"/>
              </w:placeholder>
              <w:temporary/>
              <w:showingPlcHdr/>
              <w15:appearance w15:val="hidden"/>
            </w:sdtPr>
            <w:sdtContent>
              <w:p w14:paraId="70C9284A" w14:textId="77777777" w:rsidR="000629D5" w:rsidRDefault="000629D5" w:rsidP="000629D5">
                <w:pPr>
                  <w:pStyle w:val="Contactgegevens"/>
                </w:pPr>
                <w:r w:rsidRPr="004D3011">
                  <w:rPr>
                    <w:lang w:bidi="nl-NL"/>
                  </w:rPr>
                  <w:t>E-MAIL:</w:t>
                </w:r>
              </w:p>
            </w:sdtContent>
          </w:sdt>
          <w:p w14:paraId="701B80A9" w14:textId="1705572D" w:rsidR="000629D5" w:rsidRPr="00846D4F" w:rsidRDefault="00B02902" w:rsidP="000629D5">
            <w:pPr>
              <w:pStyle w:val="Contactgegevens"/>
              <w:rPr>
                <w:rStyle w:val="Hyperlink"/>
              </w:rPr>
            </w:pPr>
            <w:r>
              <w:rPr>
                <w:rStyle w:val="Hyperlink"/>
              </w:rPr>
              <w:t>Lucasrensen@outlook.com</w:t>
            </w:r>
          </w:p>
        </w:tc>
        <w:tc>
          <w:tcPr>
            <w:tcW w:w="720" w:type="dxa"/>
          </w:tcPr>
          <w:p w14:paraId="6A23D53E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7BB8A37B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302033F1" w14:textId="77777777" w:rsidR="00C46987" w:rsidRPr="00846D4F" w:rsidRDefault="00C46987" w:rsidP="00846D4F">
      <w:pPr>
        <w:tabs>
          <w:tab w:val="left" w:pos="990"/>
        </w:tabs>
        <w:spacing w:after="0"/>
        <w:rPr>
          <w:sz w:val="8"/>
        </w:rPr>
      </w:pPr>
    </w:p>
    <w:sectPr w:rsidR="00C46987" w:rsidRPr="00846D4F" w:rsidSect="00B821B0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5A383" w14:textId="77777777" w:rsidR="00446CE6" w:rsidRDefault="00446CE6" w:rsidP="000C45FF">
      <w:r>
        <w:separator/>
      </w:r>
    </w:p>
  </w:endnote>
  <w:endnote w:type="continuationSeparator" w:id="0">
    <w:p w14:paraId="35EE0A72" w14:textId="77777777" w:rsidR="00446CE6" w:rsidRDefault="00446CE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EE83B" w14:textId="77777777" w:rsidR="00446CE6" w:rsidRDefault="00446CE6" w:rsidP="000C45FF">
      <w:r>
        <w:separator/>
      </w:r>
    </w:p>
  </w:footnote>
  <w:footnote w:type="continuationSeparator" w:id="0">
    <w:p w14:paraId="52120548" w14:textId="77777777" w:rsidR="00446CE6" w:rsidRDefault="00446CE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A4CAC" w14:textId="77777777" w:rsidR="000C45FF" w:rsidRDefault="000C45FF">
    <w:pPr>
      <w:pStyle w:val="Koptekst"/>
    </w:pPr>
    <w:r>
      <w:rPr>
        <w:noProof/>
        <w:lang w:bidi="nl-NL"/>
      </w:rPr>
      <w:drawing>
        <wp:anchor distT="0" distB="0" distL="114300" distR="114300" simplePos="0" relativeHeight="251658240" behindDoc="1" locked="0" layoutInCell="1" allowOverlap="1" wp14:anchorId="21EE83A1" wp14:editId="563C6DF6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Afbeelding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109CD"/>
    <w:multiLevelType w:val="hybridMultilevel"/>
    <w:tmpl w:val="EADA2E76"/>
    <w:lvl w:ilvl="0" w:tplc="8C2E470C">
      <w:start w:val="6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90436"/>
    <w:multiLevelType w:val="multilevel"/>
    <w:tmpl w:val="7232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61673"/>
    <w:multiLevelType w:val="hybridMultilevel"/>
    <w:tmpl w:val="E58CEA1E"/>
    <w:lvl w:ilvl="0" w:tplc="B2CE3EF0">
      <w:start w:val="6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E748F"/>
    <w:multiLevelType w:val="hybridMultilevel"/>
    <w:tmpl w:val="DBA04926"/>
    <w:lvl w:ilvl="0" w:tplc="90A47612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776753">
    <w:abstractNumId w:val="3"/>
  </w:num>
  <w:num w:numId="2" w16cid:durableId="1362826016">
    <w:abstractNumId w:val="2"/>
  </w:num>
  <w:num w:numId="3" w16cid:durableId="875509080">
    <w:abstractNumId w:val="0"/>
  </w:num>
  <w:num w:numId="4" w16cid:durableId="1614557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C9"/>
    <w:rsid w:val="00036450"/>
    <w:rsid w:val="00061C84"/>
    <w:rsid w:val="000629D5"/>
    <w:rsid w:val="00076632"/>
    <w:rsid w:val="000C45FF"/>
    <w:rsid w:val="000E3FD1"/>
    <w:rsid w:val="000F46E6"/>
    <w:rsid w:val="0012706E"/>
    <w:rsid w:val="00153721"/>
    <w:rsid w:val="00180329"/>
    <w:rsid w:val="0019001F"/>
    <w:rsid w:val="001A74A5"/>
    <w:rsid w:val="001B2ABD"/>
    <w:rsid w:val="001D2335"/>
    <w:rsid w:val="001E1759"/>
    <w:rsid w:val="001F1ECC"/>
    <w:rsid w:val="00214381"/>
    <w:rsid w:val="002400EB"/>
    <w:rsid w:val="00244620"/>
    <w:rsid w:val="00256CF7"/>
    <w:rsid w:val="0030481B"/>
    <w:rsid w:val="004071FC"/>
    <w:rsid w:val="00445947"/>
    <w:rsid w:val="00446CE6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37846"/>
    <w:rsid w:val="00646E75"/>
    <w:rsid w:val="006610D6"/>
    <w:rsid w:val="006771D0"/>
    <w:rsid w:val="006F1457"/>
    <w:rsid w:val="00715FCB"/>
    <w:rsid w:val="00717210"/>
    <w:rsid w:val="00743101"/>
    <w:rsid w:val="007867A0"/>
    <w:rsid w:val="007927F5"/>
    <w:rsid w:val="007C28B9"/>
    <w:rsid w:val="00802CA0"/>
    <w:rsid w:val="00846D4F"/>
    <w:rsid w:val="008A04B4"/>
    <w:rsid w:val="008A14A2"/>
    <w:rsid w:val="008C1736"/>
    <w:rsid w:val="00922D5C"/>
    <w:rsid w:val="00977069"/>
    <w:rsid w:val="009C7167"/>
    <w:rsid w:val="009E7C63"/>
    <w:rsid w:val="00A10A67"/>
    <w:rsid w:val="00A2118D"/>
    <w:rsid w:val="00AB7852"/>
    <w:rsid w:val="00AD76E2"/>
    <w:rsid w:val="00B02902"/>
    <w:rsid w:val="00B02CC1"/>
    <w:rsid w:val="00B20152"/>
    <w:rsid w:val="00B70850"/>
    <w:rsid w:val="00B821B0"/>
    <w:rsid w:val="00C04873"/>
    <w:rsid w:val="00C066B6"/>
    <w:rsid w:val="00C37BA1"/>
    <w:rsid w:val="00C4674C"/>
    <w:rsid w:val="00C46987"/>
    <w:rsid w:val="00C506CF"/>
    <w:rsid w:val="00C72BED"/>
    <w:rsid w:val="00C9578B"/>
    <w:rsid w:val="00CA562E"/>
    <w:rsid w:val="00CB2D30"/>
    <w:rsid w:val="00D143C9"/>
    <w:rsid w:val="00D2522B"/>
    <w:rsid w:val="00D82F2F"/>
    <w:rsid w:val="00DA694B"/>
    <w:rsid w:val="00DD172A"/>
    <w:rsid w:val="00E0351B"/>
    <w:rsid w:val="00E06B8C"/>
    <w:rsid w:val="00E25A26"/>
    <w:rsid w:val="00E55D74"/>
    <w:rsid w:val="00E866EC"/>
    <w:rsid w:val="00E93B74"/>
    <w:rsid w:val="00EB3A62"/>
    <w:rsid w:val="00F60274"/>
    <w:rsid w:val="00F77FB9"/>
    <w:rsid w:val="00FB068F"/>
    <w:rsid w:val="00FB148C"/>
    <w:rsid w:val="00FD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66F70"/>
  <w15:docId w15:val="{7BBFBC26-6C0D-4503-B85F-FFCEA23C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Standaard">
    <w:name w:val="Normal"/>
    <w:qFormat/>
    <w:rsid w:val="00AB7852"/>
    <w:pPr>
      <w:spacing w:after="200" w:line="216" w:lineRule="auto"/>
    </w:pPr>
    <w:rPr>
      <w:sz w:val="20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1B2ABD"/>
    <w:rPr>
      <w:caps/>
      <w:color w:val="000000" w:themeColor="text1"/>
      <w:sz w:val="96"/>
      <w:szCs w:val="76"/>
    </w:rPr>
  </w:style>
  <w:style w:type="character" w:styleId="Nadruk">
    <w:name w:val="Emphasis"/>
    <w:basedOn w:val="Standaardalinea-lettertype"/>
    <w:uiPriority w:val="11"/>
    <w:semiHidden/>
    <w:qFormat/>
    <w:rsid w:val="00E25A26"/>
    <w:rPr>
      <w:i/>
      <w:iCs/>
    </w:rPr>
  </w:style>
  <w:style w:type="character" w:customStyle="1" w:styleId="Kop1Char">
    <w:name w:val="Kop 1 Char"/>
    <w:basedOn w:val="Standaardalinea-lettertype"/>
    <w:link w:val="Kop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um">
    <w:name w:val="Date"/>
    <w:basedOn w:val="Standaard"/>
    <w:next w:val="Standaard"/>
    <w:link w:val="DatumChar"/>
    <w:uiPriority w:val="99"/>
    <w:rsid w:val="00036450"/>
  </w:style>
  <w:style w:type="character" w:customStyle="1" w:styleId="DatumChar">
    <w:name w:val="Datum Char"/>
    <w:basedOn w:val="Standaardalinea-lettertype"/>
    <w:link w:val="Datum"/>
    <w:uiPriority w:val="99"/>
    <w:rsid w:val="00036450"/>
    <w:rPr>
      <w:sz w:val="18"/>
      <w:szCs w:val="22"/>
    </w:rPr>
  </w:style>
  <w:style w:type="character" w:styleId="Hyperlink">
    <w:name w:val="Hyperlink"/>
    <w:basedOn w:val="Standaardalinea-lettertype"/>
    <w:uiPriority w:val="99"/>
    <w:rsid w:val="00E93B74"/>
    <w:rPr>
      <w:color w:val="B85A22" w:themeColor="accent2" w:themeShade="BF"/>
      <w:u w:val="single"/>
    </w:rPr>
  </w:style>
  <w:style w:type="character" w:styleId="Onopgelostemelding">
    <w:name w:val="Unresolved Mention"/>
    <w:basedOn w:val="Standaardalinea-lettertype"/>
    <w:uiPriority w:val="99"/>
    <w:semiHidden/>
    <w:rsid w:val="004813B3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0C45FF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0C45FF"/>
    <w:rPr>
      <w:sz w:val="22"/>
      <w:szCs w:val="22"/>
    </w:rPr>
  </w:style>
  <w:style w:type="table" w:styleId="Tabelraster">
    <w:name w:val="Table Grid"/>
    <w:basedOn w:val="Standaardtabe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1B2ABD"/>
    <w:rPr>
      <w:color w:val="8080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jstopsomteken">
    <w:name w:val="List Bullet"/>
    <w:basedOn w:val="Standaard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ijzetekst">
    <w:name w:val="Grijze tekst"/>
    <w:basedOn w:val="Standaardalinea-lettertype"/>
    <w:uiPriority w:val="4"/>
    <w:semiHidden/>
    <w:qFormat/>
    <w:rsid w:val="000629D5"/>
    <w:rPr>
      <w:color w:val="808080" w:themeColor="background1" w:themeShade="80"/>
    </w:rPr>
  </w:style>
  <w:style w:type="paragraph" w:customStyle="1" w:styleId="Adres">
    <w:name w:val="Adres"/>
    <w:basedOn w:val="Standaard"/>
    <w:qFormat/>
    <w:rsid w:val="00AB7852"/>
    <w:pPr>
      <w:spacing w:after="360"/>
      <w:contextualSpacing/>
    </w:pPr>
  </w:style>
  <w:style w:type="paragraph" w:customStyle="1" w:styleId="Contactgegevens">
    <w:name w:val="Contactgegevens"/>
    <w:basedOn w:val="Standaard"/>
    <w:qFormat/>
    <w:rsid w:val="000629D5"/>
    <w:pPr>
      <w:contextualSpacing/>
    </w:pPr>
  </w:style>
  <w:style w:type="paragraph" w:styleId="Geenafstand">
    <w:name w:val="No Spacing"/>
    <w:uiPriority w:val="1"/>
    <w:qFormat/>
    <w:rsid w:val="000629D5"/>
    <w:rPr>
      <w:sz w:val="22"/>
      <w:szCs w:val="22"/>
    </w:rPr>
  </w:style>
  <w:style w:type="paragraph" w:styleId="Lijstalinea">
    <w:name w:val="List Paragraph"/>
    <w:basedOn w:val="Standaard"/>
    <w:uiPriority w:val="34"/>
    <w:semiHidden/>
    <w:qFormat/>
    <w:rsid w:val="00E0351B"/>
    <w:pPr>
      <w:ind w:left="720"/>
      <w:contextualSpacing/>
    </w:pPr>
  </w:style>
  <w:style w:type="paragraph" w:customStyle="1" w:styleId="p6">
    <w:name w:val="p6"/>
    <w:basedOn w:val="Standaard"/>
    <w:rsid w:val="00127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1">
    <w:name w:val="s1"/>
    <w:basedOn w:val="Standaardalinea-lettertype"/>
    <w:rsid w:val="00127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7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AppData\Local\Microsoft\Office\16.0\DTS\nl-NL%7bB1284894-7D85-4739-B262-FE9862A23CCE%7d\%7b90633BD4-6FD9-4E21-8635-4A1E90345E3B%7dtf8892427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0446D0AD496482DBE454122FEBBCF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3FDD81-8ED7-4395-BABB-10B5E6877B40}"/>
      </w:docPartPr>
      <w:docPartBody>
        <w:p w:rsidR="005F4E15" w:rsidRDefault="005F4E15">
          <w:pPr>
            <w:pStyle w:val="E0446D0AD496482DBE454122FEBBCF53"/>
          </w:pPr>
          <w:r w:rsidRPr="00846D4F">
            <w:rPr>
              <w:rStyle w:val="Kop2Char"/>
              <w:lang w:bidi="nl-NL"/>
            </w:rPr>
            <w:t>CONTACT</w:t>
          </w:r>
        </w:p>
      </w:docPartBody>
    </w:docPart>
    <w:docPart>
      <w:docPartPr>
        <w:name w:val="D87C235E48794848822EA6AE04059E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FE81438-BDDE-4A5F-9888-1CFC13BF4BB2}"/>
      </w:docPartPr>
      <w:docPartBody>
        <w:p w:rsidR="005F4E15" w:rsidRDefault="005F4E15">
          <w:pPr>
            <w:pStyle w:val="D87C235E48794848822EA6AE04059E8D"/>
          </w:pPr>
          <w:r w:rsidRPr="004D3011">
            <w:rPr>
              <w:lang w:bidi="nl-NL"/>
            </w:rPr>
            <w:t>TELEFOON:</w:t>
          </w:r>
        </w:p>
      </w:docPartBody>
    </w:docPart>
    <w:docPart>
      <w:docPartPr>
        <w:name w:val="E985230224A24527A7557141FD338A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8B8156-B89E-4CAD-B971-ABD88721CC07}"/>
      </w:docPartPr>
      <w:docPartBody>
        <w:p w:rsidR="005F4E15" w:rsidRDefault="005F4E15">
          <w:pPr>
            <w:pStyle w:val="E985230224A24527A7557141FD338A3A"/>
          </w:pPr>
          <w:r w:rsidRPr="004D3011">
            <w:rPr>
              <w:lang w:bidi="nl-NL"/>
            </w:rPr>
            <w:t>E-MAIL: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81079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15"/>
    <w:rsid w:val="005F4E15"/>
    <w:rsid w:val="006F1457"/>
    <w:rsid w:val="00A0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16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opsomteken">
    <w:name w:val="List Bullet"/>
    <w:basedOn w:val="Standaard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eastAsia="en-US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aps/>
      <w:sz w:val="20"/>
      <w:szCs w:val="26"/>
      <w:lang w:eastAsia="ja-JP"/>
    </w:rPr>
  </w:style>
  <w:style w:type="paragraph" w:customStyle="1" w:styleId="E0446D0AD496482DBE454122FEBBCF53">
    <w:name w:val="E0446D0AD496482DBE454122FEBBCF53"/>
  </w:style>
  <w:style w:type="paragraph" w:customStyle="1" w:styleId="D87C235E48794848822EA6AE04059E8D">
    <w:name w:val="D87C235E48794848822EA6AE04059E8D"/>
  </w:style>
  <w:style w:type="paragraph" w:customStyle="1" w:styleId="E985230224A24527A7557141FD338A3A">
    <w:name w:val="E985230224A24527A7557141FD338A3A"/>
  </w:style>
  <w:style w:type="character" w:styleId="Hyperlink">
    <w:name w:val="Hyperlink"/>
    <w:basedOn w:val="Standaardalinea-lettertype"/>
    <w:uiPriority w:val="99"/>
    <w:rPr>
      <w:color w:val="BF4E14" w:themeColor="accent2" w:themeShade="BF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{90633BD4-6FD9-4E21-8635-4A1E90345E3B}tf88924273_win32.dotx</Template>
  <TotalTime>11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Lucas Rensen (student)</cp:lastModifiedBy>
  <cp:revision>2</cp:revision>
  <dcterms:created xsi:type="dcterms:W3CDTF">2022-01-27T12:41:00Z</dcterms:created>
  <dcterms:modified xsi:type="dcterms:W3CDTF">2024-09-24T07:49:00Z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